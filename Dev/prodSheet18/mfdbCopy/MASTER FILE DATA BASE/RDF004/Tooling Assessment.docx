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30_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1DA2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  <w15:docId w15:val="{BFC87E60-1313-42D7-A35E-52A7625F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2015-07-28T18:37:00Z</cp:lastPrinted>
  <dcterms:created xsi:type="dcterms:W3CDTF">2018-02-13T15:41:00Z</dcterms:created>
  <dcterms:modified xsi:type="dcterms:W3CDTF">2018-02-13T15:41:00Z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