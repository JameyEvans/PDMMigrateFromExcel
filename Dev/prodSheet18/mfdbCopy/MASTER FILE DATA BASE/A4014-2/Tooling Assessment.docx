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496F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51671278-AE03-4213-9BCB-2C4A8E23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2015-10-07T17:12:00Z</dcterms:created>
  <dcterms:modified xsi:type="dcterms:W3CDTF">2015-10-07T17:12:00Z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