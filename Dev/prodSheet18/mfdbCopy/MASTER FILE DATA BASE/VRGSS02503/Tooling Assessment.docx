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591"/>
        <w:gridCol w:w="3161"/>
        <w:gridCol w:w="5271"/>
      </w:tblGrid>
      <w:tr w:rsidR="0047097A" w:rsidRPr="00000809" w:rsidTr="00CC68DB">
        <w:trPr>
          <w:cantSplit/>
          <w:trHeight w:val="593"/>
        </w:trPr>
        <w:tc>
          <w:tcPr>
            <w:tcW w:w="1175" w:type="pct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5E6682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  </w:t>
            </w:r>
          </w:p>
        </w:tc>
        <w:tc>
          <w:tcPr>
            <w:tcW w:w="1434" w:type="pct"/>
            <w:shd w:val="clear" w:color="auto" w:fill="D9D9D9"/>
          </w:tcPr>
          <w:p w:rsidR="0047097A" w:rsidRPr="0047097A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 / Sharpen / Replace / Modify )</w:t>
            </w:r>
          </w:p>
        </w:tc>
        <w:tc>
          <w:tcPr>
            <w:tcW w:w="2391" w:type="pct"/>
            <w:shd w:val="clear" w:color="auto" w:fill="D9D9D9"/>
          </w:tcPr>
          <w:p w:rsidR="0047097A" w:rsidRPr="005E6682" w:rsidRDefault="0047097A" w:rsidP="006645D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Comments (Be specific if modifications required)</w:t>
            </w:r>
          </w:p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CC68DB">
            <w:pPr>
              <w:ind w:right="121"/>
            </w:pPr>
          </w:p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30_"/>
      </v:shape>
    </w:pic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366CC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097A"/>
    <w:rsid w:val="00473DC1"/>
    <w:rsid w:val="0047507C"/>
    <w:rsid w:val="00475511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C68DB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  <w15:docId w15:val="{AA5FE6F5-49B5-48AE-9587-2C80E1BF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2015-07-28T18:37:00Z</cp:lastPrinted>
  <dcterms:created xsi:type="dcterms:W3CDTF">2017-12-26T14:29:00Z</dcterms:created>
  <dcterms:modified xsi:type="dcterms:W3CDTF">2017-12-26T14:29:00Z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