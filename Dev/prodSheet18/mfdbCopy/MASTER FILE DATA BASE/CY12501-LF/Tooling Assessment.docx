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E62B2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A0C65800-82AA-4DBC-9ABB-C6F7A389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2017-08-15T18:19:00Z</dcterms:created>
  <dcterms:modified xsi:type="dcterms:W3CDTF">2017-08-15T18:19:00Z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