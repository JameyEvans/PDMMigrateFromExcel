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740CB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E2568D43-FB37-4FAD-B9ED-8C0332A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2017-11-27T14:16:00Z</dcterms:created>
  <dcterms:modified xsi:type="dcterms:W3CDTF">2017-11-27T14:16:00Z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